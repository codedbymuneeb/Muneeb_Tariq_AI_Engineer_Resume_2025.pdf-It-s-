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9260A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4389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718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6pt" to="507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07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350520</wp:posOffset>
                </wp:positionV>
                <wp:extent cx="63550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635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7.6pt" to="506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sdt>
        <w:sdtPr>
          <w:rPr>
            <w:b/>
          </w:rPr>
          <w:alias w:val="Enter your name:"/>
          <w:tag w:val=""/>
          <w:id w:val="-328297061"/>
          <w:placeholder>
            <w:docPart w:val="740854B067744F4190494F676D72048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00764" w:rsidRPr="009260A2">
            <w:rPr>
              <w:b/>
            </w:rPr>
            <w:t xml:space="preserve">                         M-MUNEEB TARIQ</w:t>
          </w:r>
        </w:sdtContent>
      </w:sdt>
    </w:p>
    <w:p w:rsidR="00394A6D" w:rsidRDefault="00000764">
      <w:r>
        <w:t xml:space="preserve">                                Faisal-Town</w:t>
      </w:r>
      <w:r w:rsidR="00CC75DB">
        <w:t xml:space="preserve">, </w:t>
      </w:r>
      <w:r>
        <w:t>Lahore</w:t>
      </w:r>
      <w:r w:rsidR="007D00B3">
        <w:t> | </w:t>
      </w:r>
      <w:r>
        <w:t>+92327-0454332</w:t>
      </w:r>
      <w:r w:rsidR="007D00B3">
        <w:t> | </w:t>
      </w:r>
      <w:r>
        <w:t>mianmuneeb3322@gmail.com   |</w:t>
      </w:r>
      <w:r w:rsidRPr="00000764">
        <w:t>github.com/codedbymuneeb</w:t>
      </w:r>
      <w:r>
        <w:t>|</w:t>
      </w:r>
      <w:r w:rsidRPr="00000764">
        <w:t>linkedin.com/in/mian-muneeb</w:t>
      </w:r>
      <w:r>
        <w:t xml:space="preserve"> </w:t>
      </w:r>
    </w:p>
    <w:p w:rsidR="00394A6D" w:rsidRPr="009260A2" w:rsidRDefault="009260A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226695</wp:posOffset>
                </wp:positionV>
                <wp:extent cx="21107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5821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7.85pt" to="490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" strokecolor="#14141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203835</wp:posOffset>
                </wp:positionV>
                <wp:extent cx="22707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7EE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6.05pt" to="19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9260A2">
        <w:rPr>
          <w:sz w:val="32"/>
        </w:rPr>
        <w:t xml:space="preserve">                                                           </w:t>
      </w:r>
      <w:r>
        <w:rPr>
          <w:sz w:val="32"/>
        </w:rPr>
        <w:t xml:space="preserve">  </w:t>
      </w:r>
      <w:r w:rsidR="00000764" w:rsidRPr="009260A2">
        <w:rPr>
          <w:sz w:val="32"/>
        </w:rPr>
        <w:t>SUMMARY</w:t>
      </w:r>
    </w:p>
    <w:p w:rsidR="00394A6D" w:rsidRDefault="009260A2" w:rsidP="00DD4208">
      <w:pPr>
        <w:pStyle w:val="ListBullet"/>
      </w:pPr>
      <w:r>
        <w:t>AI enthusiast with hands-on experience in Machine Learning, Deep Learning, and Data Science. Skilled in Python, NumPy, Pandas, Sciki</w:t>
      </w:r>
      <w:r w:rsidR="00FB6C01">
        <w:t>t</w:t>
      </w:r>
      <w:r>
        <w:t>-learn, TensorFlow, PyTorch, Matplotlib, and Seaborn. Currently completing a 100-day ML program, building real-world projects, and refining skills in prompt engineering and model deployment. Known for precision, rapid learning, and a perfectionist approach to AI problem-solving.</w:t>
      </w:r>
    </w:p>
    <w:p w:rsidR="00394A6D" w:rsidRDefault="009260A2" w:rsidP="009260A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345440</wp:posOffset>
                </wp:positionV>
                <wp:extent cx="2743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D9BA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7.2pt" to="533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" strokecolor="#14141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307340</wp:posOffset>
                </wp:positionV>
                <wp:extent cx="27051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D3C7F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4.2pt" to="3in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" strokecolor="#14141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E</w:t>
      </w:r>
      <w:r w:rsidR="00FB6C01">
        <w:t>XPERIENCE</w:t>
      </w:r>
    </w:p>
    <w:p w:rsidR="009260A2" w:rsidRDefault="009260A2" w:rsidP="009260A2">
      <w:pPr>
        <w:pStyle w:val="Heading1"/>
      </w:pPr>
    </w:p>
    <w:p w:rsidR="009260A2" w:rsidRDefault="009260A2" w:rsidP="009260A2">
      <w:pPr>
        <w:pStyle w:val="NormalWeb"/>
      </w:pPr>
      <w:r>
        <w:t>ARTIFICAL INTELLIGENCE -ENGINEER</w:t>
      </w:r>
    </w:p>
    <w:p w:rsidR="009260A2" w:rsidRPr="009260A2" w:rsidRDefault="009260A2" w:rsidP="009260A2">
      <w:pPr>
        <w:pStyle w:val="NormalWeb"/>
        <w:rPr>
          <w:rFonts w:eastAsia="Times New Roman"/>
          <w:color w:val="auto"/>
          <w:lang w:eastAsia="en-US"/>
        </w:rPr>
      </w:pPr>
      <w:r w:rsidRPr="009260A2">
        <w:rPr>
          <w:rFonts w:eastAsia="Times New Roman"/>
          <w:b/>
          <w:bCs/>
          <w:color w:val="auto"/>
          <w:lang w:eastAsia="en-US"/>
        </w:rPr>
        <w:t>AI &amp; Machine Learning Trainee</w:t>
      </w:r>
      <w:r w:rsidRPr="009260A2">
        <w:rPr>
          <w:rFonts w:eastAsia="Times New Roman"/>
          <w:color w:val="auto"/>
          <w:lang w:eastAsia="en-US"/>
        </w:rPr>
        <w:br/>
      </w:r>
      <w:r w:rsidRPr="009260A2">
        <w:rPr>
          <w:rFonts w:eastAsia="Times New Roman"/>
          <w:i/>
          <w:iCs/>
          <w:color w:val="auto"/>
          <w:lang w:eastAsia="en-US"/>
        </w:rPr>
        <w:t>Campus – 100 Days of Machine Learning Bootcamp</w:t>
      </w:r>
      <w:r w:rsidRPr="009260A2">
        <w:rPr>
          <w:rFonts w:eastAsia="Times New Roman"/>
          <w:color w:val="auto"/>
          <w:lang w:eastAsia="en-US"/>
        </w:rPr>
        <w:br/>
      </w:r>
      <w:r w:rsidRPr="009260A2">
        <w:rPr>
          <w:rFonts w:eastAsia="Times New Roman"/>
          <w:i/>
          <w:iCs/>
          <w:color w:val="auto"/>
          <w:lang w:eastAsia="en-US"/>
        </w:rPr>
        <w:t>May 2025 – Present</w:t>
      </w:r>
    </w:p>
    <w:p w:rsidR="009260A2" w:rsidRPr="009260A2" w:rsidRDefault="009260A2" w:rsidP="009260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Completed over 30+ modules including supervised learning, unsupervised learning, feature selection, and model optimization.</w:t>
      </w:r>
    </w:p>
    <w:p w:rsidR="009260A2" w:rsidRPr="009260A2" w:rsidRDefault="009260A2" w:rsidP="009260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Built projects such as Loan Approval Prediction, Placement Prediction, and Salary Estimation.</w:t>
      </w:r>
    </w:p>
    <w:p w:rsidR="009260A2" w:rsidRPr="009260A2" w:rsidRDefault="009260A2" w:rsidP="009260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Applied Scikit-learn, Pandas, NumPy for model building and evaluation using cross-validation and hyperparameter tuning.</w:t>
      </w:r>
    </w:p>
    <w:p w:rsidR="009260A2" w:rsidRPr="009260A2" w:rsidRDefault="009260A2" w:rsidP="009260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Performed exploratory data analysis (EDA), feature engineering, and handled real-world datasets.</w:t>
      </w:r>
    </w:p>
    <w:p w:rsidR="009260A2" w:rsidRPr="009260A2" w:rsidRDefault="009260A2" w:rsidP="009260A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Gained strong command of confusion matrix, ROC-AUC, precision-recall, and model interpretability.</w:t>
      </w:r>
    </w:p>
    <w:p w:rsidR="009260A2" w:rsidRPr="009260A2" w:rsidRDefault="009260A2" w:rsidP="009260A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9260A2" w:rsidRPr="009260A2" w:rsidRDefault="009260A2" w:rsidP="009260A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Deep Learning Trainee</w:t>
      </w: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C</w:t>
      </w:r>
      <w:r w:rsidR="00FB6C01" w:rsidRPr="009260A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ampus</w:t>
      </w:r>
      <w:r w:rsid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 xml:space="preserve"> X</w:t>
      </w:r>
      <w:r w:rsidRPr="009260A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 xml:space="preserve"> – Deep Learning Specialization</w:t>
      </w: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9260A2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June 2025 – Present</w:t>
      </w:r>
    </w:p>
    <w:p w:rsidR="009260A2" w:rsidRPr="009260A2" w:rsidRDefault="009260A2" w:rsidP="009260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Built deep learning models using TensorFlow and PyTorch including CNNs, MLPs, and transfer learning techniques.</w:t>
      </w:r>
    </w:p>
    <w:p w:rsidR="009260A2" w:rsidRPr="009260A2" w:rsidRDefault="009260A2" w:rsidP="009260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Projects include: Handwritten Digit Recognition (MNIST), Dog vs Cat Classifier, and Face Emotion Detection.</w:t>
      </w:r>
    </w:p>
    <w:p w:rsidR="009260A2" w:rsidRPr="009260A2" w:rsidRDefault="009260A2" w:rsidP="009260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Applied techniques like dropout, batch normalization, and data augmentation.</w:t>
      </w:r>
    </w:p>
    <w:p w:rsidR="009260A2" w:rsidRPr="009260A2" w:rsidRDefault="009260A2" w:rsidP="009260A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Learned and implemented custom training loops, loss functions, optimizers, and callback functions.</w:t>
      </w:r>
    </w:p>
    <w:p w:rsidR="00394A6D" w:rsidRDefault="009260A2" w:rsidP="00FB6C0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Practiced deep learning visualization using Tensor</w:t>
      </w:r>
      <w:r w:rsid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Board and Grad</w:t>
      </w:r>
      <w:r w:rsid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9260A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CAM</w:t>
      </w:r>
    </w:p>
    <w:p w:rsidR="00FB6C01" w:rsidRPr="00FB6C01" w:rsidRDefault="00FB6C01" w:rsidP="00FB6C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>AI Project Developer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Personal GitHub Portfolio Projects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Ongoing</w:t>
      </w:r>
    </w:p>
    <w:p w:rsidR="00FB6C01" w:rsidRPr="00FB6C01" w:rsidRDefault="00FB6C01" w:rsidP="00FB6C0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Developed ML/DL projects including student placement prediction, house price estimation, and image classification.</w:t>
      </w:r>
    </w:p>
    <w:p w:rsidR="00FB6C01" w:rsidRPr="00FB6C01" w:rsidRDefault="00FB6C01" w:rsidP="00FB6C0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Used Stream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lit and Grad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-io</w:t>
      </w:r>
      <w:bookmarkStart w:id="0" w:name="_GoBack"/>
      <w:bookmarkEnd w:id="0"/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for interactive dashboards and model deployment.</w:t>
      </w:r>
    </w:p>
    <w:p w:rsidR="00FB6C01" w:rsidRPr="00FB6C01" w:rsidRDefault="00FB6C01" w:rsidP="00FB6C0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Practicing clean code, modular design, and documentation for all projects.</w:t>
      </w:r>
    </w:p>
    <w:p w:rsidR="00394A6D" w:rsidRDefault="00FB6C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185420</wp:posOffset>
                </wp:positionV>
                <wp:extent cx="28727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795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4.6pt" to="524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" strokecolor="#14141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185420</wp:posOffset>
                </wp:positionV>
                <wp:extent cx="251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91615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4.6pt" to="20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" strokecolor="#14141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EDUCATION</w:t>
      </w:r>
    </w:p>
    <w:p w:rsidR="00FB6C01" w:rsidRDefault="00FB6C01">
      <w:pPr>
        <w:pStyle w:val="Heading2"/>
      </w:pPr>
      <w:r>
        <w:t>Associate Degree Program (ADP) in Artificial Intelligence</w:t>
      </w:r>
    </w:p>
    <w:p w:rsidR="00FB6C01" w:rsidRPr="00FB6C01" w:rsidRDefault="00FB6C01" w:rsidP="00FB6C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Minhaj University Lahore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April 2024 – April 2026 (Expected)</w:t>
      </w:r>
    </w:p>
    <w:p w:rsidR="00FB6C01" w:rsidRPr="00FB6C01" w:rsidRDefault="00FB6C01" w:rsidP="00FB6C0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Coursework includes Machine Learning, Deep Learning, Data Science, and Python Programming.</w:t>
      </w:r>
    </w:p>
    <w:p w:rsidR="00FB6C01" w:rsidRPr="00FB6C01" w:rsidRDefault="00FB6C01" w:rsidP="00FB6C0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Actively building AI projects and participating in online certifications to enhance technical skills.</w:t>
      </w:r>
    </w:p>
    <w:p w:rsidR="00FB6C01" w:rsidRPr="00FB6C01" w:rsidRDefault="00FB6C01" w:rsidP="00FB6C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Intermediate (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ICS</w:t>
      </w: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)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Punjab College, Lahore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2021 – 2023</w:t>
      </w:r>
    </w:p>
    <w:p w:rsidR="00FB6C01" w:rsidRPr="00FB6C01" w:rsidRDefault="00FB6C01" w:rsidP="00FB6C0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Secured </w:t>
      </w: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A Grade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.</w:t>
      </w:r>
    </w:p>
    <w:p w:rsidR="00FB6C01" w:rsidRPr="00FB6C01" w:rsidRDefault="00FB6C01" w:rsidP="00FB6C0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Studied Mathematics, Physics, and Computer Science.</w:t>
      </w:r>
    </w:p>
    <w:p w:rsidR="00FB6C01" w:rsidRPr="00FB6C01" w:rsidRDefault="00FB6C01" w:rsidP="00FB6C0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Participated in coding and science competitions.</w:t>
      </w:r>
    </w:p>
    <w:p w:rsidR="00FB6C01" w:rsidRPr="00FB6C01" w:rsidRDefault="00FB6C01" w:rsidP="00FB6C0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Matriculation (Science Group)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US"/>
        </w:rPr>
        <w:t>Unique Science Institution, Lahore</w:t>
      </w: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  <w:r w:rsidRPr="00FB6C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  <w:t>2019 – 2020</w:t>
      </w:r>
    </w:p>
    <w:p w:rsidR="00FB6C01" w:rsidRPr="00FB6C01" w:rsidRDefault="00FB6C01" w:rsidP="00FB6C0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Strong foundation in Mathematics and Computer Science.</w:t>
      </w:r>
    </w:p>
    <w:p w:rsidR="00FB6C01" w:rsidRPr="00FB6C01" w:rsidRDefault="00FB6C01" w:rsidP="00FB6C0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FB6C0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Achieved excellent academ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ia</w:t>
      </w:r>
    </w:p>
    <w:p w:rsidR="00FB6C01" w:rsidRDefault="00FB6C01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</w:p>
    <w:p w:rsidR="00FB6C01" w:rsidRDefault="00FB6C01">
      <w:pPr>
        <w:pStyle w:val="Heading2"/>
      </w:pPr>
    </w:p>
    <w:p w:rsidR="00FB6C01" w:rsidRDefault="00FB6C01" w:rsidP="00F211C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128270</wp:posOffset>
                </wp:positionV>
                <wp:extent cx="23012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1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C91F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pt,10.1pt" to="511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" strokecolor="#14141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143510</wp:posOffset>
                </wp:positionV>
                <wp:extent cx="21564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FCC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1.3pt" to="185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skills &amp; achievemen</w:t>
      </w:r>
      <w:r w:rsidR="00F211C9">
        <w:t>t</w:t>
      </w:r>
      <w:r>
        <w:pict>
          <v:rect id="_x0000_i1027" style="width:0;height:1.5pt" o:hralign="center" o:hrstd="t" o:hr="t" fillcolor="#a0a0a0" stroked="f"/>
        </w:pict>
      </w:r>
    </w:p>
    <w:p w:rsidR="00FB6C01" w:rsidRDefault="00FB6C01" w:rsidP="00FB6C0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Technical Skills</w:t>
      </w:r>
    </w:p>
    <w:p w:rsidR="00FB6C01" w:rsidRDefault="00FB6C01" w:rsidP="00FB6C01">
      <w:pPr>
        <w:pStyle w:val="Heading4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Artificial Intelligence &amp; Machine Learning</w:t>
      </w:r>
    </w:p>
    <w:p w:rsidR="00FB6C01" w:rsidRDefault="00FB6C01" w:rsidP="00FB6C01">
      <w:pPr>
        <w:pStyle w:val="NormalWeb"/>
        <w:numPr>
          <w:ilvl w:val="0"/>
          <w:numId w:val="26"/>
        </w:numPr>
        <w:spacing w:before="100" w:beforeAutospacing="1" w:after="100" w:afterAutospacing="1"/>
      </w:pPr>
      <w:r>
        <w:t>Supervised &amp; Unsupervised Learning</w:t>
      </w:r>
    </w:p>
    <w:p w:rsidR="00FB6C01" w:rsidRDefault="00FB6C01" w:rsidP="00FB6C01">
      <w:pPr>
        <w:pStyle w:val="NormalWeb"/>
        <w:numPr>
          <w:ilvl w:val="0"/>
          <w:numId w:val="26"/>
        </w:numPr>
        <w:spacing w:before="100" w:beforeAutospacing="1" w:after="100" w:afterAutospacing="1"/>
      </w:pPr>
      <w:r>
        <w:t>Deep Learning (CNN, MLP, Transfer Learning)</w:t>
      </w:r>
    </w:p>
    <w:p w:rsidR="00FB6C01" w:rsidRDefault="00FB6C01" w:rsidP="00FB6C01">
      <w:pPr>
        <w:pStyle w:val="NormalWeb"/>
        <w:numPr>
          <w:ilvl w:val="0"/>
          <w:numId w:val="26"/>
        </w:numPr>
        <w:spacing w:before="100" w:beforeAutospacing="1" w:after="100" w:afterAutospacing="1"/>
      </w:pPr>
      <w:r>
        <w:t>Model Evaluation &amp; Tuning (Cross-Validation, Grid</w:t>
      </w:r>
      <w:r w:rsidR="00F211C9">
        <w:t xml:space="preserve"> </w:t>
      </w:r>
      <w:r>
        <w:t>Search)</w:t>
      </w:r>
    </w:p>
    <w:p w:rsidR="00FB6C01" w:rsidRDefault="00FB6C01" w:rsidP="00FB6C01">
      <w:pPr>
        <w:pStyle w:val="Heading4"/>
      </w:pP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r>
        <w:rPr>
          <w:rStyle w:val="Strong"/>
          <w:b w:val="0"/>
          <w:bCs w:val="0"/>
        </w:rPr>
        <w:t>Data Analysis &amp; Visualization</w:t>
      </w:r>
    </w:p>
    <w:p w:rsidR="00FB6C01" w:rsidRDefault="00FB6C01" w:rsidP="00FB6C01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Data Cleaning &amp; Wrangling (Pandas, NumPy)</w:t>
      </w:r>
    </w:p>
    <w:p w:rsidR="00FB6C01" w:rsidRDefault="00FB6C01" w:rsidP="00FB6C01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Data Visualization (Matplotlib, Seaborn)</w:t>
      </w:r>
    </w:p>
    <w:p w:rsidR="00FB6C01" w:rsidRDefault="00FB6C01" w:rsidP="00FB6C01">
      <w:pPr>
        <w:pStyle w:val="NormalWeb"/>
        <w:numPr>
          <w:ilvl w:val="0"/>
          <w:numId w:val="27"/>
        </w:numPr>
        <w:spacing w:before="100" w:beforeAutospacing="1" w:after="100" w:afterAutospacing="1"/>
      </w:pPr>
      <w:r>
        <w:t>EDA and Feature Engineering</w:t>
      </w:r>
    </w:p>
    <w:p w:rsidR="00FB6C01" w:rsidRDefault="00FB6C01" w:rsidP="00FB6C01">
      <w:pPr>
        <w:pStyle w:val="Heading4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Programming Languages</w:t>
      </w:r>
    </w:p>
    <w:p w:rsidR="00FB6C01" w:rsidRDefault="00FB6C01" w:rsidP="00FB6C01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Python</w:t>
      </w:r>
      <w:r>
        <w:t xml:space="preserve"> (Primary language for AI)</w:t>
      </w:r>
    </w:p>
    <w:p w:rsidR="00FB6C01" w:rsidRDefault="00FB6C01" w:rsidP="00FB6C01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SQL</w:t>
      </w:r>
      <w:r>
        <w:t xml:space="preserve"> (Data querying and database handling)</w:t>
      </w:r>
    </w:p>
    <w:p w:rsidR="00FB6C01" w:rsidRDefault="00FB6C01" w:rsidP="00FB6C01">
      <w:pPr>
        <w:pStyle w:val="NormalWeb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C, C++</w:t>
      </w:r>
      <w:r>
        <w:t xml:space="preserve"> (Problem-solving &amp; logical programming)</w:t>
      </w:r>
    </w:p>
    <w:p w:rsidR="00FB6C01" w:rsidRDefault="00FB6C01" w:rsidP="00FB6C01">
      <w:pPr>
        <w:pStyle w:val="Heading4"/>
      </w:pPr>
      <w:r>
        <w:rPr>
          <w:rFonts w:ascii="Cambria" w:hAnsi="Cambria" w:cs="Cambria"/>
        </w:rPr>
        <w:t>🧰</w:t>
      </w:r>
      <w:r>
        <w:t xml:space="preserve"> </w:t>
      </w:r>
      <w:r>
        <w:rPr>
          <w:rStyle w:val="Strong"/>
          <w:b w:val="0"/>
          <w:bCs w:val="0"/>
        </w:rPr>
        <w:t>Frameworks &amp; Libraries</w:t>
      </w:r>
    </w:p>
    <w:p w:rsidR="00FB6C01" w:rsidRDefault="00FB6C01" w:rsidP="00FB6C01">
      <w:pPr>
        <w:pStyle w:val="NormalWeb"/>
        <w:numPr>
          <w:ilvl w:val="0"/>
          <w:numId w:val="29"/>
        </w:numPr>
        <w:spacing w:before="100" w:beforeAutospacing="1" w:after="100" w:afterAutospacing="1"/>
      </w:pPr>
      <w:r>
        <w:t>Scikit-learn, TensorFlow, PyTorch</w:t>
      </w:r>
    </w:p>
    <w:p w:rsidR="00FB6C01" w:rsidRDefault="00FB6C01" w:rsidP="00FB6C01">
      <w:pPr>
        <w:pStyle w:val="NormalWeb"/>
        <w:numPr>
          <w:ilvl w:val="0"/>
          <w:numId w:val="29"/>
        </w:numPr>
        <w:spacing w:before="100" w:beforeAutospacing="1" w:after="100" w:afterAutospacing="1"/>
      </w:pPr>
      <w:r>
        <w:t xml:space="preserve">OpenCV, </w:t>
      </w:r>
      <w:r w:rsidR="00F211C9">
        <w:t>Kera’s</w:t>
      </w:r>
      <w:r>
        <w:t>, XG</w:t>
      </w:r>
      <w:r w:rsidR="00F211C9">
        <w:t xml:space="preserve"> </w:t>
      </w:r>
      <w:r>
        <w:t>Boost</w:t>
      </w:r>
    </w:p>
    <w:p w:rsidR="00FB6C01" w:rsidRDefault="00FB6C01" w:rsidP="00FB6C01">
      <w:pPr>
        <w:pStyle w:val="NormalWeb"/>
        <w:numPr>
          <w:ilvl w:val="0"/>
          <w:numId w:val="29"/>
        </w:numPr>
        <w:spacing w:before="100" w:beforeAutospacing="1" w:after="100" w:afterAutospacing="1"/>
      </w:pPr>
      <w:r>
        <w:t>Stream</w:t>
      </w:r>
      <w:r w:rsidR="00F211C9">
        <w:t xml:space="preserve"> </w:t>
      </w:r>
      <w:r>
        <w:t>lit, Flask</w:t>
      </w:r>
    </w:p>
    <w:p w:rsidR="00FB6C01" w:rsidRDefault="00FB6C01" w:rsidP="00FB6C01">
      <w:pPr>
        <w:pStyle w:val="Heading4"/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  <w:b w:val="0"/>
          <w:bCs w:val="0"/>
        </w:rPr>
        <w:t>Tools &amp; Platforms</w:t>
      </w:r>
    </w:p>
    <w:p w:rsidR="00FB6C01" w:rsidRDefault="00FB6C01" w:rsidP="00FB6C01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t>Git &amp; GitHub (Version Control)</w:t>
      </w:r>
    </w:p>
    <w:p w:rsidR="00FB6C01" w:rsidRDefault="00F211C9" w:rsidP="00FB6C01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t>Jupiter</w:t>
      </w:r>
      <w:r w:rsidR="00FB6C01">
        <w:t xml:space="preserve"> Notebook, Google </w:t>
      </w:r>
      <w:r>
        <w:t>Collab</w:t>
      </w:r>
    </w:p>
    <w:p w:rsidR="00FB6C01" w:rsidRDefault="00FB6C01" w:rsidP="00FB6C01">
      <w:pPr>
        <w:pStyle w:val="NormalWeb"/>
        <w:numPr>
          <w:ilvl w:val="0"/>
          <w:numId w:val="30"/>
        </w:numPr>
        <w:spacing w:before="100" w:beforeAutospacing="1" w:after="100" w:afterAutospacing="1"/>
      </w:pPr>
      <w:r>
        <w:t>Visual Studio Code, Anaconda</w:t>
      </w:r>
    </w:p>
    <w:p w:rsidR="00FB6C01" w:rsidRDefault="00FB6C01" w:rsidP="00FB6C01">
      <w:pPr>
        <w:pStyle w:val="Heading4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 w:val="0"/>
          <w:bCs w:val="0"/>
        </w:rPr>
        <w:t>Other Skills</w:t>
      </w:r>
    </w:p>
    <w:p w:rsidR="00F211C9" w:rsidRDefault="00F211C9" w:rsidP="00FB6C01">
      <w:pPr>
        <w:pStyle w:val="NormalWeb"/>
        <w:numPr>
          <w:ilvl w:val="0"/>
          <w:numId w:val="31"/>
        </w:numPr>
        <w:spacing w:before="100" w:beforeAutospacing="1" w:after="100" w:afterAutospacing="1"/>
      </w:pPr>
      <w:r>
        <w:t>C &amp; C++</w:t>
      </w:r>
    </w:p>
    <w:p w:rsidR="00FB6C01" w:rsidRDefault="00FB6C01" w:rsidP="00FB6C01">
      <w:pPr>
        <w:pStyle w:val="NormalWeb"/>
        <w:numPr>
          <w:ilvl w:val="0"/>
          <w:numId w:val="31"/>
        </w:numPr>
        <w:spacing w:before="100" w:beforeAutospacing="1" w:after="100" w:afterAutospacing="1"/>
      </w:pPr>
      <w:r>
        <w:t>Object-Oriented Programming (OOP)</w:t>
      </w:r>
    </w:p>
    <w:p w:rsidR="00FB6C01" w:rsidRDefault="00FB6C01" w:rsidP="00FB6C01">
      <w:pPr>
        <w:pStyle w:val="NormalWeb"/>
        <w:numPr>
          <w:ilvl w:val="0"/>
          <w:numId w:val="31"/>
        </w:numPr>
        <w:spacing w:before="100" w:beforeAutospacing="1" w:after="100" w:afterAutospacing="1"/>
      </w:pPr>
      <w:r>
        <w:t>REST APIs (basic)</w:t>
      </w:r>
    </w:p>
    <w:p w:rsidR="00FB6C01" w:rsidRDefault="00FB6C01" w:rsidP="00FB6C01">
      <w:pPr>
        <w:pStyle w:val="NormalWeb"/>
        <w:numPr>
          <w:ilvl w:val="0"/>
          <w:numId w:val="31"/>
        </w:numPr>
        <w:spacing w:before="100" w:beforeAutospacing="1" w:after="100" w:afterAutospacing="1"/>
      </w:pPr>
      <w:r>
        <w:t>Strong problem-solving &amp; analytical thinking</w:t>
      </w:r>
    </w:p>
    <w:p w:rsidR="00FB6C01" w:rsidRDefault="00FB6C01" w:rsidP="00FB6C01">
      <w:pPr>
        <w:pStyle w:val="NormalWeb"/>
        <w:numPr>
          <w:ilvl w:val="0"/>
          <w:numId w:val="31"/>
        </w:numPr>
        <w:spacing w:before="100" w:beforeAutospacing="1" w:after="100" w:afterAutospacing="1"/>
      </w:pPr>
      <w:r>
        <w:t>Clear written documentation &amp; project structuring</w:t>
      </w:r>
    </w:p>
    <w:p w:rsidR="00FB6C01" w:rsidRDefault="00FB6C01" w:rsidP="00FB6C01">
      <w:r>
        <w:pict>
          <v:rect id="_x0000_i1028" style="width:0;height:1.5pt" o:hralign="center" o:hrstd="t" o:hr="t" fillcolor="#a0a0a0" stroked="f"/>
        </w:pict>
      </w:r>
    </w:p>
    <w:p w:rsidR="00FB6C01" w:rsidRDefault="00FB6C01" w:rsidP="00FB6C01">
      <w:pPr>
        <w:pStyle w:val="Heading2"/>
      </w:pPr>
    </w:p>
    <w:sectPr w:rsidR="00FB6C01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D3" w:rsidRDefault="000358D3">
      <w:pPr>
        <w:spacing w:after="0"/>
      </w:pPr>
      <w:r>
        <w:separator/>
      </w:r>
    </w:p>
  </w:endnote>
  <w:endnote w:type="continuationSeparator" w:id="0">
    <w:p w:rsidR="000358D3" w:rsidRDefault="00035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D3" w:rsidRDefault="000358D3">
      <w:pPr>
        <w:spacing w:after="0"/>
      </w:pPr>
      <w:r>
        <w:separator/>
      </w:r>
    </w:p>
  </w:footnote>
  <w:footnote w:type="continuationSeparator" w:id="0">
    <w:p w:rsidR="000358D3" w:rsidRDefault="000358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995438E"/>
    <w:multiLevelType w:val="multilevel"/>
    <w:tmpl w:val="CCE8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B6AED"/>
    <w:multiLevelType w:val="multilevel"/>
    <w:tmpl w:val="CAE0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B3930"/>
    <w:multiLevelType w:val="multilevel"/>
    <w:tmpl w:val="359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01B91"/>
    <w:multiLevelType w:val="multilevel"/>
    <w:tmpl w:val="673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A7A"/>
    <w:multiLevelType w:val="multilevel"/>
    <w:tmpl w:val="36C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9165C"/>
    <w:multiLevelType w:val="multilevel"/>
    <w:tmpl w:val="FCB0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83756"/>
    <w:multiLevelType w:val="multilevel"/>
    <w:tmpl w:val="405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491919ED"/>
    <w:multiLevelType w:val="multilevel"/>
    <w:tmpl w:val="A83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8549A1"/>
    <w:multiLevelType w:val="multilevel"/>
    <w:tmpl w:val="CD1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607602"/>
    <w:multiLevelType w:val="multilevel"/>
    <w:tmpl w:val="EB6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F02F6"/>
    <w:multiLevelType w:val="multilevel"/>
    <w:tmpl w:val="752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63FB5"/>
    <w:multiLevelType w:val="multilevel"/>
    <w:tmpl w:val="73D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9"/>
  </w:num>
  <w:num w:numId="20">
    <w:abstractNumId w:val="10"/>
  </w:num>
  <w:num w:numId="21">
    <w:abstractNumId w:val="14"/>
  </w:num>
  <w:num w:numId="22">
    <w:abstractNumId w:val="11"/>
  </w:num>
  <w:num w:numId="23">
    <w:abstractNumId w:val="22"/>
  </w:num>
  <w:num w:numId="24">
    <w:abstractNumId w:val="21"/>
  </w:num>
  <w:num w:numId="25">
    <w:abstractNumId w:val="15"/>
  </w:num>
  <w:num w:numId="26">
    <w:abstractNumId w:val="16"/>
  </w:num>
  <w:num w:numId="27">
    <w:abstractNumId w:val="12"/>
  </w:num>
  <w:num w:numId="28">
    <w:abstractNumId w:val="18"/>
  </w:num>
  <w:num w:numId="29">
    <w:abstractNumId w:val="23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64"/>
    <w:rsid w:val="00000764"/>
    <w:rsid w:val="000358D3"/>
    <w:rsid w:val="00374627"/>
    <w:rsid w:val="00394A6D"/>
    <w:rsid w:val="003F19B9"/>
    <w:rsid w:val="004476A1"/>
    <w:rsid w:val="005114E7"/>
    <w:rsid w:val="005E5E55"/>
    <w:rsid w:val="00616068"/>
    <w:rsid w:val="006D51F2"/>
    <w:rsid w:val="006E401C"/>
    <w:rsid w:val="0077621B"/>
    <w:rsid w:val="007963CE"/>
    <w:rsid w:val="007D00B3"/>
    <w:rsid w:val="008916B6"/>
    <w:rsid w:val="008E10EB"/>
    <w:rsid w:val="009260A2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  <w:rsid w:val="00F211C9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6A19EFA-B230-47B4-B1D2-561C16D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54B067744F4190494F676D720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16DD-A94E-4B42-AFAF-B8A3C70A154A}"/>
      </w:docPartPr>
      <w:docPartBody>
        <w:p w:rsidR="00000000" w:rsidRDefault="006F152F">
          <w:pPr>
            <w:pStyle w:val="740854B067744F4190494F676D72048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2F"/>
    <w:rsid w:val="006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0854B067744F4190494F676D720488">
    <w:name w:val="740854B067744F4190494F676D720488"/>
  </w:style>
  <w:style w:type="paragraph" w:customStyle="1" w:styleId="5F7B9100917946E5A698929B79EF3D31">
    <w:name w:val="5F7B9100917946E5A698929B79EF3D31"/>
  </w:style>
  <w:style w:type="paragraph" w:customStyle="1" w:styleId="4D6870B3B09144E7BC6E38AFD89EDE18">
    <w:name w:val="4D6870B3B09144E7BC6E38AFD89EDE18"/>
  </w:style>
  <w:style w:type="paragraph" w:customStyle="1" w:styleId="E238FFCAC5E344B28B6E26A0FB522204">
    <w:name w:val="E238FFCAC5E344B28B6E26A0FB522204"/>
  </w:style>
  <w:style w:type="paragraph" w:customStyle="1" w:styleId="3A8BB34154734732B0BF07F53DEAF2A5">
    <w:name w:val="3A8BB34154734732B0BF07F53DEAF2A5"/>
  </w:style>
  <w:style w:type="paragraph" w:customStyle="1" w:styleId="8FA69E0F04DF411992C4907E40A741B1">
    <w:name w:val="8FA69E0F04DF411992C4907E40A741B1"/>
  </w:style>
  <w:style w:type="paragraph" w:customStyle="1" w:styleId="E697888C5055436496FE1B9EB6694A1D">
    <w:name w:val="E697888C5055436496FE1B9EB6694A1D"/>
  </w:style>
  <w:style w:type="paragraph" w:customStyle="1" w:styleId="70A0188937144005846F56173135F5CE">
    <w:name w:val="70A0188937144005846F56173135F5CE"/>
  </w:style>
  <w:style w:type="paragraph" w:customStyle="1" w:styleId="A854D0902D824BBB9A289877F83B62A7">
    <w:name w:val="A854D0902D824BBB9A289877F83B62A7"/>
  </w:style>
  <w:style w:type="paragraph" w:customStyle="1" w:styleId="1BEB11BA4FEB456BAA319C9437B44B2C">
    <w:name w:val="1BEB11BA4FEB456BAA319C9437B44B2C"/>
  </w:style>
  <w:style w:type="paragraph" w:customStyle="1" w:styleId="9104BFAE602B41F997AF6164283E65C0">
    <w:name w:val="9104BFAE602B41F997AF6164283E65C0"/>
  </w:style>
  <w:style w:type="paragraph" w:customStyle="1" w:styleId="BF18E619B03941DE9407C194F4F69AF4">
    <w:name w:val="BF18E619B03941DE9407C194F4F69AF4"/>
  </w:style>
  <w:style w:type="paragraph" w:customStyle="1" w:styleId="E987B32EB89D4B25A939EB46063DA7A4">
    <w:name w:val="E987B32EB89D4B25A939EB46063DA7A4"/>
  </w:style>
  <w:style w:type="paragraph" w:customStyle="1" w:styleId="8AE1225DAE2A43AEA05E7AE84ABBCE08">
    <w:name w:val="8AE1225DAE2A43AEA05E7AE84ABBCE08"/>
  </w:style>
  <w:style w:type="paragraph" w:customStyle="1" w:styleId="8152635369E945EA88E358C9E86C48A0">
    <w:name w:val="8152635369E945EA88E358C9E86C48A0"/>
  </w:style>
  <w:style w:type="paragraph" w:customStyle="1" w:styleId="5D3B5AD04F4241438E3B0F47CC72132A">
    <w:name w:val="5D3B5AD04F4241438E3B0F47CC72132A"/>
  </w:style>
  <w:style w:type="paragraph" w:customStyle="1" w:styleId="9BDD54DB71984E53A30E04586BECFABB">
    <w:name w:val="9BDD54DB71984E53A30E04586BECFABB"/>
  </w:style>
  <w:style w:type="paragraph" w:customStyle="1" w:styleId="BC5C81BE80B34E4B8FE86708F5A1EA83">
    <w:name w:val="BC5C81BE80B34E4B8FE86708F5A1EA83"/>
  </w:style>
  <w:style w:type="paragraph" w:customStyle="1" w:styleId="2C848725B42F4529AE0A2E606998B9C9">
    <w:name w:val="2C848725B42F4529AE0A2E606998B9C9"/>
  </w:style>
  <w:style w:type="paragraph" w:customStyle="1" w:styleId="EC7859D24165471C851458C0CA01CC1F">
    <w:name w:val="EC7859D24165471C851458C0CA01CC1F"/>
  </w:style>
  <w:style w:type="paragraph" w:customStyle="1" w:styleId="33534D0DB3234623B85482217BC1494A">
    <w:name w:val="33534D0DB3234623B85482217BC1494A"/>
  </w:style>
  <w:style w:type="paragraph" w:customStyle="1" w:styleId="388694379D3C4ED5B7DEC93A84A5A280">
    <w:name w:val="388694379D3C4ED5B7DEC93A84A5A280"/>
  </w:style>
  <w:style w:type="paragraph" w:customStyle="1" w:styleId="06AB943AD7DE451D92B058EA6272EFFC">
    <w:name w:val="06AB943AD7DE451D92B058EA6272EFFC"/>
  </w:style>
  <w:style w:type="paragraph" w:customStyle="1" w:styleId="82B80E2E51044BC6B228FDF48DF010C3">
    <w:name w:val="82B80E2E51044BC6B228FDF48DF010C3"/>
  </w:style>
  <w:style w:type="paragraph" w:customStyle="1" w:styleId="C096BA378A464FB487552990EAEDA741">
    <w:name w:val="C096BA378A464FB487552990EAEDA741"/>
  </w:style>
  <w:style w:type="paragraph" w:customStyle="1" w:styleId="F2E0FD64FE1F426FB86FD651675156AE">
    <w:name w:val="F2E0FD64FE1F426FB86FD651675156AE"/>
  </w:style>
  <w:style w:type="paragraph" w:customStyle="1" w:styleId="DD9416E423FF4179A2F47F0A610AE738">
    <w:name w:val="DD9416E423FF4179A2F47F0A610AE738"/>
  </w:style>
  <w:style w:type="paragraph" w:customStyle="1" w:styleId="DC25E84F81084145819A9B9168675155">
    <w:name w:val="DC25E84F81084145819A9B9168675155"/>
  </w:style>
  <w:style w:type="paragraph" w:customStyle="1" w:styleId="79EE70C193564E7CA552F4E650F7729E">
    <w:name w:val="79EE70C193564E7CA552F4E650F7729E"/>
  </w:style>
  <w:style w:type="paragraph" w:customStyle="1" w:styleId="AC152B1D529A492FA7E9B1BB95BC133E">
    <w:name w:val="AC152B1D529A492FA7E9B1BB95BC133E"/>
  </w:style>
  <w:style w:type="paragraph" w:customStyle="1" w:styleId="956CE96E650C46CC8F64105F88ACB9CC">
    <w:name w:val="956CE96E650C46CC8F64105F88ACB9CC"/>
  </w:style>
  <w:style w:type="paragraph" w:customStyle="1" w:styleId="BE131AAC5A1C488AB0B3676F34B0CA63">
    <w:name w:val="BE131AAC5A1C488AB0B3676F34B0CA63"/>
  </w:style>
  <w:style w:type="paragraph" w:customStyle="1" w:styleId="27F72CE946D146198A937BE6ECB0A49B">
    <w:name w:val="27F72CE946D146198A937BE6ECB0A49B"/>
  </w:style>
  <w:style w:type="paragraph" w:customStyle="1" w:styleId="FFE6680CE1BE4CC2B0E9BFFAC4F8802A">
    <w:name w:val="FFE6680CE1BE4CC2B0E9BFFAC4F8802A"/>
  </w:style>
  <w:style w:type="paragraph" w:customStyle="1" w:styleId="62851A38AB8C46B9AB59C989984616A6">
    <w:name w:val="62851A38AB8C46B9AB59C989984616A6"/>
  </w:style>
  <w:style w:type="paragraph" w:customStyle="1" w:styleId="FFD506D050D145BC894B4670F45553C7">
    <w:name w:val="FFD506D050D145BC894B4670F4555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dc:description>M-MUNEEB TARIQ</dc:description>
  <cp:lastModifiedBy>DELL</cp:lastModifiedBy>
  <cp:revision>2</cp:revision>
  <dcterms:created xsi:type="dcterms:W3CDTF">2025-07-14T13:24:00Z</dcterms:created>
  <dcterms:modified xsi:type="dcterms:W3CDTF">2025-07-14T13:24:00Z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